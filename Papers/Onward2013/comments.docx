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B04A3F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F23011DEC91C4FE1A8BAB832C16D7A71"/>
                              </w:placeholder>
                            </w:sdtPr>
                            <w:sdtEndPr/>
                            <w:sdtContent>
                              <w:p w:rsidR="000F7702" w:rsidRPr="0042718C" w:rsidRDefault="00B04A3F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Comments on the IP Paper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F23011DEC91C4FE1A8BAB832C16D7A71"/>
                        </w:placeholder>
                      </w:sdtPr>
                      <w:sdtEndPr/>
                      <w:sdtContent>
                        <w:p w:rsidR="000F7702" w:rsidRPr="0042718C" w:rsidRDefault="00B04A3F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Comments on the IP Paper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placeholder>
                                <w:docPart w:val="ECFC95CC01BB4E388D2036F29AF844F3"/>
                              </w:placeholder>
                              <w:date w:fullDate="2012-09-20T00:00:00Z"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B04A3F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Thursday, September 20, 2012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placeholder>
                          <w:docPart w:val="ECFC95CC01BB4E388D2036F29AF844F3"/>
                        </w:placeholder>
                        <w:date w:fullDate="2012-09-20T00:00:00Z"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B04A3F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Thursday, September 20, 2012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B04A3F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B04A3F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  <w:placeholder>
                                  <w:docPart w:val="653B838A01274C8AB80D0F9EF2F8F20F"/>
                                </w:placeholder>
                              </w:sdtPr>
                              <w:sdtEndPr/>
                              <w:sdtContent>
                                <w:r>
                                  <w:t>11:00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r>
                              <w:t>fo</w:t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B04A3F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  <w:placeholder>
                            <w:docPart w:val="653B838A01274C8AB80D0F9EF2F8F20F"/>
                          </w:placeholder>
                        </w:sdtPr>
                        <w:sdtEndPr/>
                        <w:sdtContent>
                          <w:r>
                            <w:t>11:00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r>
                        <w:t>fo</w:t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B04A3F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  <w:placeholder>
                                <w:docPart w:val="693811D182AD499E9ADC1EFC1B8B31DE"/>
                              </w:placeholder>
                            </w:sdtPr>
                            <w:sdtEndPr/>
                            <w:sdtContent>
                              <w:p w:rsidR="000F7702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>Abstract should have a consistent motivation and a problem definition. We should use sharper words to describe the intended improvements rather than modularity…</w:t>
                                </w:r>
                              </w:p>
                            </w:sdtContent>
                          </w:sdt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 xml:space="preserve">Introduction should include motivation and the rest of the paper should be streamlined with this. 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The last sentence of the first paragraph jumps to a solution, however this solution does not match with the problem declared in abstract.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 xml:space="preserve">Automatic reasoning is too general. 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Identify the problem clearly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Emphasize the following: code reuse and concise definitions, refinement and provides evolution, checking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From the problem statement to the requirements there’s a big gap.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 xml:space="preserve">Describe the approach before requirements and present the requirements as they are for the approach. 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We make the set property explicit and that’s where we draw our requirements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  <w:placeholder>
                          <w:docPart w:val="693811D182AD499E9ADC1EFC1B8B31DE"/>
                        </w:placeholder>
                      </w:sdtPr>
                      <w:sdtEndPr/>
                      <w:sdtContent>
                        <w:p w:rsidR="000F7702" w:rsidRDefault="00B04A3F" w:rsidP="00F3729C">
                          <w:pPr>
                            <w:spacing w:after="0" w:line="240" w:lineRule="auto"/>
                          </w:pPr>
                          <w:r>
                            <w:t>Abstract should have a consistent motivation and a problem definition. We should use sharper words to describe the intended improvements rather than modularity…</w:t>
                          </w:r>
                        </w:p>
                      </w:sdtContent>
                    </w:sdt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 xml:space="preserve">Introduction should include motivation and the rest of the paper should be streamlined with this. 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The last sentence of the first paragraph jumps to a solution, however this solution does not match with the problem declared in abstract.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 xml:space="preserve">Automatic reasoning is too general. 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Identify the problem clearly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Emphasize the following: code reuse and concise definitions, refinement and provides evolution, checking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From the problem statement to the requirements there’s a big gap.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 xml:space="preserve">Describe the approach before requirements and present the requirements as they are for the approach. 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We make the set property explicit and that’s where we draw our requirements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  <w:placeholder>
                                <w:docPart w:val="B631E658EF39488FAAACEFF215DE4F9A"/>
                              </w:placeholder>
                            </w:sdtPr>
                            <w:sdtEndPr/>
                            <w:sdtContent>
                              <w:p w:rsidR="00B04A3F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>Abstract</w:t>
                                </w:r>
                              </w:p>
                              <w:p w:rsidR="000F7702" w:rsidRDefault="00B04A3F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Introduction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Motivation</w:t>
                            </w: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</w:p>
                          <w:p w:rsidR="00B04A3F" w:rsidRDefault="00B04A3F" w:rsidP="00F3729C">
                            <w:pPr>
                              <w:spacing w:after="0" w:line="240" w:lineRule="auto"/>
                            </w:pPr>
                            <w:r>
                              <w:t>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  <w:placeholder>
                          <w:docPart w:val="B631E658EF39488FAAACEFF215DE4F9A"/>
                        </w:placeholder>
                      </w:sdtPr>
                      <w:sdtEndPr/>
                      <w:sdtContent>
                        <w:p w:rsidR="00B04A3F" w:rsidRDefault="00B04A3F" w:rsidP="00F3729C">
                          <w:pPr>
                            <w:spacing w:after="0" w:line="240" w:lineRule="auto"/>
                          </w:pPr>
                          <w:r>
                            <w:t>Abstract</w:t>
                          </w:r>
                        </w:p>
                        <w:p w:rsidR="000F7702" w:rsidRDefault="00B04A3F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Introduction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Motivation</w:t>
                      </w: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</w:p>
                    <w:p w:rsidR="00B04A3F" w:rsidRDefault="00B04A3F" w:rsidP="00F3729C">
                      <w:pPr>
                        <w:spacing w:after="0" w:line="240" w:lineRule="auto"/>
                      </w:pPr>
                      <w: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B04A3F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100965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  <w:placeholder>
                                <w:docPart w:val="57C039A0222E4FB78DBAC7194B6E2CB7"/>
                              </w:placeholder>
                            </w:sdtPr>
                            <w:sdtEndPr/>
                            <w:sdtContent>
                              <w:p w:rsidR="00B04A3F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>Paper should be consistent and streamlined</w:t>
                                </w:r>
                              </w:p>
                              <w:p w:rsidR="00B04A3F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>Emphasize:</w:t>
                                </w:r>
                              </w:p>
                              <w:p w:rsidR="00B04A3F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Code Reuse</w:t>
                                </w:r>
                              </w:p>
                              <w:p w:rsidR="00B04A3F" w:rsidRDefault="00B04A3F" w:rsidP="00F3729C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Evolution and Refinement</w:t>
                                </w:r>
                              </w:p>
                              <w:p w:rsidR="000F7702" w:rsidRDefault="00B04A3F" w:rsidP="00B04A3F">
                                <w:pPr>
                                  <w:spacing w:after="0" w:line="240" w:lineRule="auto"/>
                                  <w:ind w:firstLine="720"/>
                                </w:pPr>
                                <w:bookmarkStart w:id="0" w:name="_GoBack"/>
                                <w:bookmarkEnd w:id="0"/>
                                <w:r>
                                  <w:t>Checking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  <w:placeholder>
                          <w:docPart w:val="57C039A0222E4FB78DBAC7194B6E2CB7"/>
                        </w:placeholder>
                      </w:sdtPr>
                      <w:sdtEndPr/>
                      <w:sdtContent>
                        <w:p w:rsidR="00B04A3F" w:rsidRDefault="00B04A3F" w:rsidP="00F3729C">
                          <w:pPr>
                            <w:spacing w:after="0" w:line="240" w:lineRule="auto"/>
                          </w:pPr>
                          <w:r>
                            <w:t>Paper should be consistent and streamlined</w:t>
                          </w:r>
                        </w:p>
                        <w:p w:rsidR="00B04A3F" w:rsidRDefault="00B04A3F" w:rsidP="00F3729C">
                          <w:pPr>
                            <w:spacing w:after="0" w:line="240" w:lineRule="auto"/>
                          </w:pPr>
                          <w:r>
                            <w:t>Emphasize:</w:t>
                          </w:r>
                        </w:p>
                        <w:p w:rsidR="00B04A3F" w:rsidRDefault="00B04A3F" w:rsidP="00F3729C">
                          <w:pPr>
                            <w:spacing w:after="0" w:line="240" w:lineRule="auto"/>
                          </w:pPr>
                          <w:r>
                            <w:tab/>
                            <w:t>Code Reuse</w:t>
                          </w:r>
                        </w:p>
                        <w:p w:rsidR="00B04A3F" w:rsidRDefault="00B04A3F" w:rsidP="00F3729C">
                          <w:pPr>
                            <w:spacing w:after="0" w:line="240" w:lineRule="auto"/>
                          </w:pPr>
                          <w:r>
                            <w:tab/>
                            <w:t>Evolution and Refinement</w:t>
                          </w:r>
                        </w:p>
                        <w:p w:rsidR="000F7702" w:rsidRDefault="00B04A3F" w:rsidP="00B04A3F">
                          <w:pPr>
                            <w:spacing w:after="0" w:line="240" w:lineRule="auto"/>
                            <w:ind w:firstLine="720"/>
                          </w:pPr>
                          <w:bookmarkStart w:id="1" w:name="_GoBack"/>
                          <w:bookmarkEnd w:id="1"/>
                          <w:r>
                            <w:t>Checking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3F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D14F8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A17886"/>
    <w:rsid w:val="00A348B3"/>
    <w:rsid w:val="00A46841"/>
    <w:rsid w:val="00A468BA"/>
    <w:rsid w:val="00A51F81"/>
    <w:rsid w:val="00A678D1"/>
    <w:rsid w:val="00A67C8C"/>
    <w:rsid w:val="00A902B0"/>
    <w:rsid w:val="00A926BC"/>
    <w:rsid w:val="00AA08B4"/>
    <w:rsid w:val="00AA6BA4"/>
    <w:rsid w:val="00AF163A"/>
    <w:rsid w:val="00AF170B"/>
    <w:rsid w:val="00AF26B7"/>
    <w:rsid w:val="00AF2ABB"/>
    <w:rsid w:val="00B04A3F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atunk\AppData\Roaming\Microsoft\Templates\TP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3011DEC91C4FE1A8BAB832C16D7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DA5A-A7DD-4D07-BC47-949AF552556E}"/>
      </w:docPartPr>
      <w:docPartBody>
        <w:p w:rsidR="00000000" w:rsidRDefault="00F413FA">
          <w:pPr>
            <w:pStyle w:val="F23011DEC91C4FE1A8BAB832C16D7A71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FA"/>
    <w:rsid w:val="00F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3011DEC91C4FE1A8BAB832C16D7A71">
    <w:name w:val="F23011DEC91C4FE1A8BAB832C16D7A71"/>
  </w:style>
  <w:style w:type="paragraph" w:customStyle="1" w:styleId="ECFC95CC01BB4E388D2036F29AF844F3">
    <w:name w:val="ECFC95CC01BB4E388D2036F29AF844F3"/>
  </w:style>
  <w:style w:type="paragraph" w:customStyle="1" w:styleId="653B838A01274C8AB80D0F9EF2F8F20F">
    <w:name w:val="653B838A01274C8AB80D0F9EF2F8F20F"/>
  </w:style>
  <w:style w:type="paragraph" w:customStyle="1" w:styleId="693811D182AD499E9ADC1EFC1B8B31DE">
    <w:name w:val="693811D182AD499E9ADC1EFC1B8B31DE"/>
  </w:style>
  <w:style w:type="paragraph" w:customStyle="1" w:styleId="B631E658EF39488FAAACEFF215DE4F9A">
    <w:name w:val="B631E658EF39488FAAACEFF215DE4F9A"/>
  </w:style>
  <w:style w:type="paragraph" w:customStyle="1" w:styleId="57C039A0222E4FB78DBAC7194B6E2CB7">
    <w:name w:val="57C039A0222E4FB78DBAC7194B6E2C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3011DEC91C4FE1A8BAB832C16D7A71">
    <w:name w:val="F23011DEC91C4FE1A8BAB832C16D7A71"/>
  </w:style>
  <w:style w:type="paragraph" w:customStyle="1" w:styleId="ECFC95CC01BB4E388D2036F29AF844F3">
    <w:name w:val="ECFC95CC01BB4E388D2036F29AF844F3"/>
  </w:style>
  <w:style w:type="paragraph" w:customStyle="1" w:styleId="653B838A01274C8AB80D0F9EF2F8F20F">
    <w:name w:val="653B838A01274C8AB80D0F9EF2F8F20F"/>
  </w:style>
  <w:style w:type="paragraph" w:customStyle="1" w:styleId="693811D182AD499E9ADC1EFC1B8B31DE">
    <w:name w:val="693811D182AD499E9ADC1EFC1B8B31DE"/>
  </w:style>
  <w:style w:type="paragraph" w:customStyle="1" w:styleId="B631E658EF39488FAAACEFF215DE4F9A">
    <w:name w:val="B631E658EF39488FAAACEFF215DE4F9A"/>
  </w:style>
  <w:style w:type="paragraph" w:customStyle="1" w:styleId="57C039A0222E4FB78DBAC7194B6E2CB7">
    <w:name w:val="57C039A0222E4FB78DBAC7194B6E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Company>University of Twente - ICTS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 Hatun</dc:creator>
  <cp:lastModifiedBy>Kardelen Hatun</cp:lastModifiedBy>
  <cp:revision>1</cp:revision>
  <dcterms:created xsi:type="dcterms:W3CDTF">2012-09-20T10:31:00Z</dcterms:created>
  <dcterms:modified xsi:type="dcterms:W3CDTF">2012-09-20T10:39:00Z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